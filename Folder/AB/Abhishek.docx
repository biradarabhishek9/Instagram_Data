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D637B" w14:textId="2D8E8D12" w:rsidR="00816216" w:rsidRDefault="002D2664" w:rsidP="00825885">
      <w:pPr>
        <w:pStyle w:val="Title"/>
      </w:pPr>
      <w:r>
        <w:t>Abhishek Biradar</w:t>
      </w:r>
    </w:p>
    <w:p w14:paraId="3C0E4CC9" w14:textId="21F292F0" w:rsidR="00141A4C" w:rsidRDefault="002D2664" w:rsidP="00825885">
      <w:r>
        <w:t>Pune</w:t>
      </w:r>
      <w:r w:rsidR="00F40175">
        <w:t>, Maharashtra</w:t>
      </w:r>
      <w:r w:rsidR="009C4574">
        <w:t xml:space="preserve"> </w:t>
      </w:r>
      <w:r w:rsidR="00141A4C">
        <w:t>| </w:t>
      </w:r>
      <w:r>
        <w:t>8792662546</w:t>
      </w:r>
      <w:r w:rsidR="00141A4C">
        <w:t> | </w:t>
      </w:r>
      <w:hyperlink r:id="rId8" w:history="1">
        <w:r w:rsidR="00E92388" w:rsidRPr="00A44E48">
          <w:rPr>
            <w:rStyle w:val="Hyperlink"/>
            <w:color w:val="404040" w:themeColor="text1" w:themeTint="BF"/>
            <w:u w:val="none"/>
          </w:rPr>
          <w:t>Biradarabhishek9@gmail.com</w:t>
        </w:r>
      </w:hyperlink>
      <w:r w:rsidR="00E92388">
        <w:t> </w:t>
      </w:r>
      <w:r w:rsidR="00E92388" w:rsidRPr="00456D78">
        <w:t>| </w:t>
      </w:r>
      <w:r w:rsidR="00FF44C0" w:rsidRPr="00456D78">
        <w:rPr>
          <w:rFonts w:cs="Segoe UI"/>
          <w:shd w:val="clear" w:color="auto" w:fill="FFFFFF"/>
        </w:rPr>
        <w:t>www.linkedin.com/in/biradar99</w:t>
      </w:r>
    </w:p>
    <w:p w14:paraId="0BA49277" w14:textId="5FA58936" w:rsidR="006270A9" w:rsidRDefault="00AA09E3" w:rsidP="00141A4C">
      <w:pPr>
        <w:pStyle w:val="Heading1"/>
      </w:pPr>
      <w:r w:rsidRPr="0021697E">
        <w:rPr>
          <w:noProof/>
          <w:color w:val="3A3836" w:themeColor="background2" w:themeShade="40"/>
        </w:rPr>
        <mc:AlternateContent>
          <mc:Choice Requires="wps">
            <w:drawing>
              <wp:anchor distT="0" distB="0" distL="114300" distR="114300" simplePos="0" relativeHeight="251659264" behindDoc="0" locked="0" layoutInCell="1" allowOverlap="1" wp14:anchorId="278B38B8" wp14:editId="49106F01">
                <wp:simplePos x="0" y="0"/>
                <wp:positionH relativeFrom="column">
                  <wp:posOffset>-10160</wp:posOffset>
                </wp:positionH>
                <wp:positionV relativeFrom="paragraph">
                  <wp:posOffset>294640</wp:posOffset>
                </wp:positionV>
                <wp:extent cx="6350000" cy="0"/>
                <wp:effectExtent l="0" t="0" r="0" b="0"/>
                <wp:wrapThrough wrapText="bothSides">
                  <wp:wrapPolygon edited="0">
                    <wp:start x="0" y="0"/>
                    <wp:lineTo x="0" y="21600"/>
                    <wp:lineTo x="21600" y="21600"/>
                    <wp:lineTo x="21600" y="0"/>
                  </wp:wrapPolygon>
                </wp:wrapThrough>
                <wp:docPr id="1510430060"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3611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3.2pt" to="499.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" strokecolor="#488aa8" strokeweight="1pt">
                <v:stroke joinstyle="miter"/>
                <w10:wrap type="through"/>
              </v:line>
            </w:pict>
          </mc:Fallback>
        </mc:AlternateContent>
      </w:r>
      <w:r w:rsidR="009C4574">
        <w:t xml:space="preserve">Professional </w:t>
      </w:r>
      <w:r w:rsidR="006B5E0F">
        <w:t>Summary</w:t>
      </w:r>
    </w:p>
    <w:p w14:paraId="7440DAF8" w14:textId="1A8C41A9" w:rsidR="00000422" w:rsidRDefault="00C12E8D" w:rsidP="00C12E8D">
      <w:pPr>
        <w:spacing w:line="276" w:lineRule="auto"/>
        <w:jc w:val="both"/>
      </w:pPr>
      <w:r w:rsidRPr="0021697E">
        <w:rPr>
          <w:noProof/>
          <w:color w:val="3A3836" w:themeColor="background2" w:themeShade="40"/>
        </w:rPr>
        <mc:AlternateContent>
          <mc:Choice Requires="wps">
            <w:drawing>
              <wp:anchor distT="0" distB="0" distL="114300" distR="114300" simplePos="0" relativeHeight="251661312" behindDoc="0" locked="0" layoutInCell="1" allowOverlap="1" wp14:anchorId="326736B3" wp14:editId="1B2F65C6">
                <wp:simplePos x="0" y="0"/>
                <wp:positionH relativeFrom="margin">
                  <wp:align>center</wp:align>
                </wp:positionH>
                <wp:positionV relativeFrom="paragraph">
                  <wp:posOffset>1160145</wp:posOffset>
                </wp:positionV>
                <wp:extent cx="6350000" cy="0"/>
                <wp:effectExtent l="0" t="0" r="0" b="0"/>
                <wp:wrapThrough wrapText="bothSides">
                  <wp:wrapPolygon edited="0">
                    <wp:start x="0" y="0"/>
                    <wp:lineTo x="0" y="21600"/>
                    <wp:lineTo x="21600" y="21600"/>
                    <wp:lineTo x="21600" y="0"/>
                  </wp:wrapPolygon>
                </wp:wrapThrough>
                <wp:docPr id="1200177940"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894CC" id="Straight Connector 1"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1.35pt" to="500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" strokecolor="#488aa8" strokeweight="1pt">
                <v:stroke joinstyle="miter"/>
                <w10:wrap type="through" anchorx="margin"/>
              </v:line>
            </w:pict>
          </mc:Fallback>
        </mc:AlternateContent>
      </w:r>
      <w:r w:rsidR="00955DFA">
        <w:t>“</w:t>
      </w:r>
      <w:r w:rsidR="002D2664" w:rsidRPr="002D2664">
        <w:t>Skilled in identifying business problems, analyzing data, and making recommendations to improve business performance. Proficient in using data visualization tools and communicating complex information to stakeholders. Looking to leverage my skills</w:t>
      </w:r>
      <w:r w:rsidR="002D2664">
        <w:t xml:space="preserve"> as </w:t>
      </w:r>
      <w:r w:rsidR="0023795B">
        <w:t xml:space="preserve">a </w:t>
      </w:r>
      <w:r w:rsidR="002D2664">
        <w:t>business analyst</w:t>
      </w:r>
      <w:r w:rsidR="002D2664" w:rsidRPr="002D2664">
        <w:t xml:space="preserve"> and experience to drive business growth and success</w:t>
      </w:r>
      <w:r w:rsidR="00630016">
        <w:t>.”</w:t>
      </w:r>
    </w:p>
    <w:sdt>
      <w:sdtPr>
        <w:alias w:val="Experience:"/>
        <w:tag w:val="Experience:"/>
        <w:id w:val="496853602"/>
        <w:placeholder>
          <w:docPart w:val="0C33E270643A44B3AC55B074B7925D02"/>
        </w:placeholder>
        <w:temporary/>
        <w:showingPlcHdr/>
        <w15:appearance w15:val="hidden"/>
      </w:sdtPr>
      <w:sdtContent>
        <w:p w14:paraId="65FF3BF8" w14:textId="77777777" w:rsidR="00000422" w:rsidRDefault="00000422" w:rsidP="00ED55D0">
          <w:pPr>
            <w:pStyle w:val="Heading1"/>
            <w:spacing w:before="0" w:after="0" w:line="360" w:lineRule="auto"/>
          </w:pPr>
          <w:r>
            <w:t>Experience</w:t>
          </w:r>
        </w:p>
      </w:sdtContent>
    </w:sdt>
    <w:p w14:paraId="0BAC9750" w14:textId="72289941" w:rsidR="00000422" w:rsidRDefault="00000422" w:rsidP="00ED55D0">
      <w:pPr>
        <w:pStyle w:val="Heading2"/>
        <w:spacing w:before="0" w:after="0" w:line="360" w:lineRule="auto"/>
      </w:pPr>
      <w:r>
        <w:t>Business Associate | SIYACON TECHNOLOGIES | JAN/2023-PRESENT</w:t>
      </w:r>
    </w:p>
    <w:p w14:paraId="3DAF72AB" w14:textId="5BF141F8" w:rsidR="00000422" w:rsidRDefault="00C12E8D" w:rsidP="00C12E8D">
      <w:pPr>
        <w:spacing w:line="276" w:lineRule="auto"/>
        <w:jc w:val="both"/>
      </w:pPr>
      <w:r w:rsidRPr="0021697E">
        <w:rPr>
          <w:noProof/>
          <w:color w:val="3A3836" w:themeColor="background2" w:themeShade="40"/>
        </w:rPr>
        <mc:AlternateContent>
          <mc:Choice Requires="wps">
            <w:drawing>
              <wp:anchor distT="0" distB="0" distL="114300" distR="114300" simplePos="0" relativeHeight="251663360" behindDoc="1" locked="0" layoutInCell="1" allowOverlap="1" wp14:anchorId="56BF9414" wp14:editId="1F125EE9">
                <wp:simplePos x="0" y="0"/>
                <wp:positionH relativeFrom="margin">
                  <wp:align>left</wp:align>
                </wp:positionH>
                <wp:positionV relativeFrom="paragraph">
                  <wp:posOffset>1144905</wp:posOffset>
                </wp:positionV>
                <wp:extent cx="6350000" cy="0"/>
                <wp:effectExtent l="0" t="0" r="0" b="0"/>
                <wp:wrapNone/>
                <wp:docPr id="1312544099"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4F6B3" id="Straight Connector 1" o:spid="_x0000_s1026" style="position:absolute;flip:y;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0.15pt" to="500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" strokecolor="#488aa8" strokeweight="1pt">
                <v:stroke joinstyle="miter"/>
                <w10:wrap anchorx="margin"/>
              </v:line>
            </w:pict>
          </mc:Fallback>
        </mc:AlternateContent>
      </w:r>
      <w:r w:rsidR="00E226B9" w:rsidRPr="00E226B9">
        <w:t>Experienced business associate with skills in requirements gathering, process improvement</w:t>
      </w:r>
      <w:r w:rsidR="00803A70">
        <w:t xml:space="preserve"> </w:t>
      </w:r>
      <w:r w:rsidR="00E226B9" w:rsidRPr="00E226B9">
        <w:t>and innovation. Exceptional communication and problem-solving abilities, with a detail-oriented approach. Proven track record of streamlining processes and delivering high-quality solutions. Strong presentation skills and ability to convey complex information to stakeholders.</w:t>
      </w:r>
    </w:p>
    <w:sdt>
      <w:sdtPr>
        <w:alias w:val="Education:"/>
        <w:tag w:val="Education:"/>
        <w:id w:val="807127995"/>
        <w:placeholder>
          <w:docPart w:val="13505B8EE4CA423A956B08FFB6758BC8"/>
        </w:placeholder>
        <w:temporary/>
        <w:showingPlcHdr/>
        <w15:appearance w15:val="hidden"/>
      </w:sdtPr>
      <w:sdtContent>
        <w:p w14:paraId="0F4A9D1C" w14:textId="77777777" w:rsidR="006270A9" w:rsidRDefault="009D5933" w:rsidP="00ED55D0">
          <w:pPr>
            <w:pStyle w:val="Heading1"/>
            <w:spacing w:before="0" w:after="0" w:line="360" w:lineRule="auto"/>
          </w:pPr>
          <w:r>
            <w:t>Education</w:t>
          </w:r>
        </w:p>
      </w:sdtContent>
    </w:sdt>
    <w:p w14:paraId="3C79FD69" w14:textId="2FC49645" w:rsidR="006270A9" w:rsidRDefault="00000422" w:rsidP="00ED55D0">
      <w:pPr>
        <w:pStyle w:val="Heading2"/>
        <w:spacing w:before="0" w:after="0" w:line="360" w:lineRule="auto"/>
      </w:pPr>
      <w:r>
        <w:t xml:space="preserve">PROFESSIONAL TRAINING </w:t>
      </w:r>
      <w:r w:rsidR="009D5933">
        <w:t>| </w:t>
      </w:r>
      <w:r w:rsidR="00D92F64">
        <w:t>DATA SCIENCE, BI &amp; ANALYTICS</w:t>
      </w:r>
      <w:r w:rsidR="009D5933">
        <w:t> | </w:t>
      </w:r>
      <w:r w:rsidR="00435B7F">
        <w:t>may/2022- oct/2022</w:t>
      </w:r>
    </w:p>
    <w:p w14:paraId="4B8C4CC9" w14:textId="07C1950B" w:rsidR="006270A9" w:rsidRDefault="00583910" w:rsidP="00342CDE">
      <w:pPr>
        <w:pStyle w:val="ListBullet"/>
        <w:numPr>
          <w:ilvl w:val="0"/>
          <w:numId w:val="27"/>
        </w:numPr>
        <w:jc w:val="both"/>
      </w:pPr>
      <w:r>
        <w:t xml:space="preserve">Undertaken 6 months for training and have </w:t>
      </w:r>
      <w:r w:rsidR="0023795B">
        <w:t>learned</w:t>
      </w:r>
      <w:r>
        <w:t xml:space="preserve"> </w:t>
      </w:r>
      <w:r w:rsidR="0023795B">
        <w:t>to use</w:t>
      </w:r>
      <w:r>
        <w:t xml:space="preserve"> </w:t>
      </w:r>
      <w:r w:rsidR="007D7E88">
        <w:t>MS</w:t>
      </w:r>
      <w:r>
        <w:t xml:space="preserve"> </w:t>
      </w:r>
      <w:r w:rsidR="007D7E88">
        <w:t>E</w:t>
      </w:r>
      <w:r>
        <w:t>xcel,</w:t>
      </w:r>
      <w:r w:rsidR="003C43D5">
        <w:t xml:space="preserve"> </w:t>
      </w:r>
      <w:r w:rsidR="00BD5154">
        <w:t>Tableau</w:t>
      </w:r>
      <w:r w:rsidR="00E039D1">
        <w:t xml:space="preserve"> BI</w:t>
      </w:r>
      <w:r>
        <w:t>, SQL</w:t>
      </w:r>
      <w:r w:rsidR="0023795B">
        <w:t>,</w:t>
      </w:r>
      <w:r>
        <w:t xml:space="preserve"> </w:t>
      </w:r>
      <w:r w:rsidR="00435B7F">
        <w:t xml:space="preserve">and </w:t>
      </w:r>
      <w:r w:rsidR="00C24F3D">
        <w:t>PowerPoint</w:t>
      </w:r>
      <w:r w:rsidR="00EE5ED7">
        <w:t xml:space="preserve"> for business </w:t>
      </w:r>
      <w:r w:rsidR="0023795B">
        <w:t>purposes</w:t>
      </w:r>
      <w:r w:rsidR="00EE5ED7">
        <w:t>.</w:t>
      </w:r>
    </w:p>
    <w:p w14:paraId="0D7774A0" w14:textId="4E15411B" w:rsidR="00E226B9" w:rsidRDefault="00C24F3D" w:rsidP="003F3ED9">
      <w:pPr>
        <w:pStyle w:val="Heading2"/>
        <w:spacing w:line="480" w:lineRule="auto"/>
      </w:pPr>
      <w:r>
        <w:t xml:space="preserve">Bangalore Institute of Management Studies | </w:t>
      </w:r>
      <w:r w:rsidR="00435B7F">
        <w:t>MBA</w:t>
      </w:r>
      <w:r>
        <w:t xml:space="preserve"> – 67%                             2019-2022</w:t>
      </w:r>
      <w:r w:rsidR="0023795B">
        <w:t xml:space="preserve">                                                                                             </w:t>
      </w:r>
    </w:p>
    <w:p w14:paraId="4A5FDB45" w14:textId="340412AC" w:rsidR="00E226B9" w:rsidRDefault="00E226B9" w:rsidP="003F3ED9">
      <w:pPr>
        <w:pStyle w:val="Heading2"/>
        <w:spacing w:line="480" w:lineRule="auto"/>
      </w:pPr>
      <w:r>
        <w:t>S.B. COLLEGE OF COMMERCE</w:t>
      </w:r>
      <w:r w:rsidR="00EE5ED7">
        <w:t xml:space="preserve"> </w:t>
      </w:r>
      <w:r>
        <w:t>|</w:t>
      </w:r>
      <w:r w:rsidR="0023795B">
        <w:t xml:space="preserve"> </w:t>
      </w:r>
      <w:r w:rsidR="00C24F3D">
        <w:t>BBM – 65%</w:t>
      </w:r>
      <w:r w:rsidR="0023795B">
        <w:t xml:space="preserve">              </w:t>
      </w:r>
      <w:r w:rsidR="00C24F3D">
        <w:t xml:space="preserve">                                     </w:t>
      </w:r>
      <w:r w:rsidR="0023795B">
        <w:t xml:space="preserve">        </w:t>
      </w:r>
      <w:r>
        <w:t> </w:t>
      </w:r>
      <w:r w:rsidR="00C24F3D">
        <w:t xml:space="preserve">                  </w:t>
      </w:r>
      <w:r w:rsidR="00EE5ED7">
        <w:t>2016-2019</w:t>
      </w:r>
    </w:p>
    <w:p w14:paraId="16502D68" w14:textId="091CC171" w:rsidR="007A5AB6" w:rsidRDefault="007A5AB6" w:rsidP="003F3ED9">
      <w:pPr>
        <w:pStyle w:val="Heading2"/>
        <w:spacing w:line="480" w:lineRule="auto"/>
      </w:pPr>
      <w:r>
        <w:t>S.</w:t>
      </w:r>
      <w:r w:rsidR="003F3ED9">
        <w:t>G.N. COLLEGE</w:t>
      </w:r>
      <w:r>
        <w:t xml:space="preserve"> |</w:t>
      </w:r>
      <w:r w:rsidR="0023795B">
        <w:t xml:space="preserve"> </w:t>
      </w:r>
      <w:r w:rsidR="00C24F3D">
        <w:t xml:space="preserve">SCIENCE – 60%             </w:t>
      </w:r>
      <w:r w:rsidR="0023795B">
        <w:t xml:space="preserve">                     </w:t>
      </w:r>
      <w:r w:rsidR="00C24F3D">
        <w:t xml:space="preserve">   </w:t>
      </w:r>
      <w:r w:rsidR="0023795B">
        <w:t xml:space="preserve">                                     </w:t>
      </w:r>
      <w:r w:rsidR="00C24F3D">
        <w:t xml:space="preserve">                        </w:t>
      </w:r>
      <w:r>
        <w:t>201</w:t>
      </w:r>
      <w:r w:rsidR="00286277">
        <w:t>4</w:t>
      </w:r>
      <w:r>
        <w:t>-201</w:t>
      </w:r>
      <w:r w:rsidR="00286277">
        <w:t>6</w:t>
      </w:r>
    </w:p>
    <w:p w14:paraId="381CF7EC" w14:textId="20900875" w:rsidR="00E226B9" w:rsidRPr="00E226B9" w:rsidRDefault="003F3ED9" w:rsidP="003F3ED9">
      <w:pPr>
        <w:pStyle w:val="Heading2"/>
        <w:spacing w:line="480" w:lineRule="auto"/>
      </w:pPr>
      <w:r>
        <w:t>K.G.P HIGH SCHOOL</w:t>
      </w:r>
      <w:r w:rsidR="007A5AB6">
        <w:t xml:space="preserve"> |</w:t>
      </w:r>
      <w:r w:rsidR="0023795B">
        <w:t xml:space="preserve"> </w:t>
      </w:r>
      <w:r w:rsidR="00C24F3D">
        <w:t>SSLC – 72%</w:t>
      </w:r>
      <w:r w:rsidR="0023795B">
        <w:t xml:space="preserve">                                                               </w:t>
      </w:r>
      <w:r w:rsidR="00C24F3D">
        <w:t xml:space="preserve">       </w:t>
      </w:r>
      <w:r w:rsidR="0023795B">
        <w:t xml:space="preserve">                          </w:t>
      </w:r>
      <w:r w:rsidR="00955DFA">
        <w:t>2013-</w:t>
      </w:r>
      <w:r>
        <w:t>2014</w:t>
      </w:r>
    </w:p>
    <w:p w14:paraId="1DCD7230" w14:textId="1702F4DC" w:rsidR="006270A9"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65408" behindDoc="0" locked="0" layoutInCell="1" allowOverlap="1" wp14:anchorId="451E6749" wp14:editId="677850BF">
                <wp:simplePos x="0" y="0"/>
                <wp:positionH relativeFrom="margin">
                  <wp:align>left</wp:align>
                </wp:positionH>
                <wp:positionV relativeFrom="paragraph">
                  <wp:posOffset>266700</wp:posOffset>
                </wp:positionV>
                <wp:extent cx="6350000" cy="0"/>
                <wp:effectExtent l="0" t="0" r="0" b="0"/>
                <wp:wrapThrough wrapText="bothSides">
                  <wp:wrapPolygon edited="0">
                    <wp:start x="0" y="0"/>
                    <wp:lineTo x="0" y="21600"/>
                    <wp:lineTo x="21600" y="21600"/>
                    <wp:lineTo x="21600" y="0"/>
                  </wp:wrapPolygon>
                </wp:wrapThrough>
                <wp:docPr id="1848908001"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86B7F"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50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" strokecolor="#488aa8" strokeweight="1pt">
                <v:stroke joinstyle="miter"/>
                <w10:wrap type="through" anchorx="margin"/>
              </v:line>
            </w:pict>
          </mc:Fallback>
        </mc:AlternateContent>
      </w:r>
      <w:r w:rsidR="00E039D1">
        <w:t>Projects</w:t>
      </w:r>
    </w:p>
    <w:p w14:paraId="1F20C219" w14:textId="7102E473" w:rsidR="00E039D1" w:rsidRDefault="00E039D1" w:rsidP="00C12E8D">
      <w:pPr>
        <w:pStyle w:val="ListBullet"/>
        <w:numPr>
          <w:ilvl w:val="0"/>
          <w:numId w:val="26"/>
        </w:numPr>
        <w:spacing w:after="0" w:line="276" w:lineRule="auto"/>
        <w:jc w:val="both"/>
      </w:pPr>
      <w:r>
        <w:t xml:space="preserve">Analytics Project: Analyzed data for an FMCG retail customer and created a dashboard using </w:t>
      </w:r>
      <w:r w:rsidR="00C24F3D">
        <w:t xml:space="preserve">a </w:t>
      </w:r>
      <w:r>
        <w:t xml:space="preserve">pivot table, slicer, </w:t>
      </w:r>
      <w:r w:rsidR="00C24F3D">
        <w:t xml:space="preserve">and </w:t>
      </w:r>
      <w:r>
        <w:t xml:space="preserve">charts. </w:t>
      </w:r>
    </w:p>
    <w:p w14:paraId="4207D872" w14:textId="2AA46E5C" w:rsidR="00E039D1" w:rsidRDefault="00E039D1" w:rsidP="00C12E8D">
      <w:pPr>
        <w:pStyle w:val="ListBullet"/>
        <w:numPr>
          <w:ilvl w:val="0"/>
          <w:numId w:val="26"/>
        </w:numPr>
        <w:spacing w:line="276" w:lineRule="auto"/>
        <w:jc w:val="both"/>
      </w:pPr>
      <w:r>
        <w:t xml:space="preserve">Data visualization project: Worked on a BI dashboard project using Tableau. Created </w:t>
      </w:r>
      <w:r w:rsidR="00C24F3D">
        <w:t xml:space="preserve">an </w:t>
      </w:r>
      <w:r>
        <w:t>interactive dashboard.</w:t>
      </w:r>
    </w:p>
    <w:p w14:paraId="53C500A1" w14:textId="6088C921" w:rsidR="00C12E8D" w:rsidRDefault="00E039D1" w:rsidP="00C12E8D">
      <w:pPr>
        <w:pStyle w:val="ListBullet"/>
        <w:numPr>
          <w:ilvl w:val="0"/>
          <w:numId w:val="26"/>
        </w:numPr>
        <w:spacing w:line="276" w:lineRule="auto"/>
        <w:jc w:val="both"/>
      </w:pPr>
      <w:r>
        <w:t xml:space="preserve">Successfully completed the assessment on </w:t>
      </w:r>
      <w:r w:rsidR="00C24F3D">
        <w:t xml:space="preserve">the </w:t>
      </w:r>
      <w:r>
        <w:t xml:space="preserve">Study on </w:t>
      </w:r>
      <w:r w:rsidR="00C24F3D">
        <w:t xml:space="preserve">the </w:t>
      </w:r>
      <w:r>
        <w:t>Business model of D-Mart in Bangalore city.</w:t>
      </w:r>
    </w:p>
    <w:p w14:paraId="18EAEA73" w14:textId="41FF0AAB" w:rsidR="00ED55D0"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67456" behindDoc="0" locked="0" layoutInCell="1" allowOverlap="1" wp14:anchorId="7FF10AC0" wp14:editId="415D87EF">
                <wp:simplePos x="0" y="0"/>
                <wp:positionH relativeFrom="margin">
                  <wp:align>left</wp:align>
                </wp:positionH>
                <wp:positionV relativeFrom="paragraph">
                  <wp:posOffset>236220</wp:posOffset>
                </wp:positionV>
                <wp:extent cx="6350000" cy="0"/>
                <wp:effectExtent l="0" t="0" r="0" b="0"/>
                <wp:wrapThrough wrapText="bothSides">
                  <wp:wrapPolygon edited="0">
                    <wp:start x="0" y="0"/>
                    <wp:lineTo x="0" y="21600"/>
                    <wp:lineTo x="21600" y="21600"/>
                    <wp:lineTo x="21600" y="0"/>
                  </wp:wrapPolygon>
                </wp:wrapThrough>
                <wp:docPr id="232926039"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1C304" id="Straight Connector 1"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6pt" to="500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" strokecolor="#488aa8" strokeweight="1pt">
                <v:stroke joinstyle="miter"/>
                <w10:wrap type="through" anchorx="margin"/>
              </v:line>
            </w:pict>
          </mc:Fallback>
        </mc:AlternateContent>
      </w:r>
      <w:r w:rsidR="00E039D1">
        <w:t>Certifications</w:t>
      </w:r>
    </w:p>
    <w:p w14:paraId="5C9770AD" w14:textId="0235C88E" w:rsidR="004D6B6D" w:rsidRDefault="004D6B6D" w:rsidP="00E10537">
      <w:pPr>
        <w:pStyle w:val="ListBullet"/>
        <w:spacing w:line="276" w:lineRule="auto"/>
        <w:jc w:val="both"/>
      </w:pPr>
      <w:r>
        <w:t>Consultant from Accenture</w:t>
      </w:r>
    </w:p>
    <w:p w14:paraId="44FCA17B" w14:textId="69863476" w:rsidR="007D7E88" w:rsidRDefault="007D7E88" w:rsidP="00E10537">
      <w:pPr>
        <w:pStyle w:val="ListBullet"/>
        <w:spacing w:after="0" w:line="276" w:lineRule="auto"/>
        <w:jc w:val="both"/>
      </w:pPr>
      <w:r>
        <w:t>Data Visualization from TATA</w:t>
      </w:r>
    </w:p>
    <w:p w14:paraId="2317A868" w14:textId="71199D40" w:rsidR="00D04C08" w:rsidRDefault="00D04C08" w:rsidP="00D04C08">
      <w:pPr>
        <w:pStyle w:val="ListBullet"/>
        <w:spacing w:line="276" w:lineRule="auto"/>
        <w:jc w:val="both"/>
      </w:pPr>
      <w:r>
        <w:t>Agile Methodology from Cognizant</w:t>
      </w:r>
    </w:p>
    <w:p w14:paraId="04394DEE" w14:textId="0FCE2F27" w:rsidR="00E10537" w:rsidRDefault="00342CDE" w:rsidP="00514687">
      <w:pPr>
        <w:pStyle w:val="ListBullet"/>
        <w:spacing w:line="276" w:lineRule="auto"/>
        <w:jc w:val="both"/>
      </w:pPr>
      <w:r>
        <w:t>Data Analytics Consulting from KPM</w:t>
      </w:r>
      <w:r w:rsidR="00E10537">
        <w:t>G</w:t>
      </w:r>
    </w:p>
    <w:p w14:paraId="0FBD83D7" w14:textId="7854DDE0" w:rsidR="000532B8" w:rsidRDefault="000532B8" w:rsidP="000532B8">
      <w:pPr>
        <w:pStyle w:val="Heading1"/>
        <w:spacing w:before="0" w:after="0" w:line="360" w:lineRule="auto"/>
      </w:pPr>
      <w:r w:rsidRPr="0021697E">
        <w:rPr>
          <w:noProof/>
          <w:color w:val="3A3836" w:themeColor="background2" w:themeShade="40"/>
        </w:rPr>
        <w:lastRenderedPageBreak/>
        <mc:AlternateContent>
          <mc:Choice Requires="wps">
            <w:drawing>
              <wp:anchor distT="0" distB="0" distL="114300" distR="114300" simplePos="0" relativeHeight="251675648" behindDoc="0" locked="0" layoutInCell="1" allowOverlap="1" wp14:anchorId="0D7B9F22" wp14:editId="5A949F03">
                <wp:simplePos x="0" y="0"/>
                <wp:positionH relativeFrom="margin">
                  <wp:align>left</wp:align>
                </wp:positionH>
                <wp:positionV relativeFrom="paragraph">
                  <wp:posOffset>251460</wp:posOffset>
                </wp:positionV>
                <wp:extent cx="6350000" cy="0"/>
                <wp:effectExtent l="0" t="0" r="0" b="0"/>
                <wp:wrapThrough wrapText="bothSides">
                  <wp:wrapPolygon edited="0">
                    <wp:start x="0" y="0"/>
                    <wp:lineTo x="0" y="21600"/>
                    <wp:lineTo x="21600" y="21600"/>
                    <wp:lineTo x="21600" y="0"/>
                  </wp:wrapPolygon>
                </wp:wrapThrough>
                <wp:docPr id="922854371"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686AD" id="Straight Connector 1"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8pt" to="50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" strokecolor="#488aa8" strokeweight="1pt">
                <v:stroke joinstyle="miter"/>
                <w10:wrap type="through" anchorx="margin"/>
              </v:line>
            </w:pict>
          </mc:Fallback>
        </mc:AlternateContent>
      </w:r>
      <w:r>
        <w:t>Skills</w:t>
      </w:r>
    </w:p>
    <w:p w14:paraId="7481E629" w14:textId="15A6DE4C" w:rsidR="000532B8" w:rsidRDefault="000532B8" w:rsidP="000532B8">
      <w:pPr>
        <w:pStyle w:val="ListBullet"/>
        <w:spacing w:after="0" w:line="276" w:lineRule="auto"/>
        <w:jc w:val="both"/>
      </w:pPr>
      <w:r w:rsidRPr="002141A1">
        <w:rPr>
          <w:b/>
          <w:bCs/>
        </w:rPr>
        <w:t>MS Excel</w:t>
      </w:r>
      <w:r w:rsidRPr="008D5280">
        <w:t>:</w:t>
      </w:r>
      <w:r>
        <w:t xml:space="preserve"> Formulas, Conditional Formatting, Pivot table, Slicer, Charts, Data Validation, Data Visualization, Dashboarding, MIS, and Report Creation. </w:t>
      </w:r>
    </w:p>
    <w:p w14:paraId="4260027D" w14:textId="3C33F5F7" w:rsidR="000532B8" w:rsidRDefault="000532B8" w:rsidP="000532B8">
      <w:pPr>
        <w:pStyle w:val="ListBullet"/>
        <w:spacing w:after="0" w:line="276" w:lineRule="auto"/>
        <w:jc w:val="both"/>
      </w:pPr>
      <w:r w:rsidRPr="00160132">
        <w:rPr>
          <w:b/>
          <w:bCs/>
        </w:rPr>
        <w:t>Tableau</w:t>
      </w:r>
      <w:r w:rsidR="00E50070" w:rsidRPr="00160132">
        <w:rPr>
          <w:b/>
          <w:bCs/>
        </w:rPr>
        <w:t xml:space="preserve"> BI</w:t>
      </w:r>
      <w:r>
        <w:t xml:space="preserve">: Calculated Fields, Parameters, Logical Functions, Filters, Charts, Data Visualization, Data Blending, Dashboarding, and Story. </w:t>
      </w:r>
    </w:p>
    <w:p w14:paraId="21FC4243" w14:textId="77777777" w:rsidR="000532B8" w:rsidRDefault="000532B8" w:rsidP="000532B8">
      <w:pPr>
        <w:pStyle w:val="ListBullet"/>
        <w:spacing w:after="0" w:line="276" w:lineRule="auto"/>
        <w:jc w:val="both"/>
      </w:pPr>
      <w:r w:rsidRPr="00160132">
        <w:rPr>
          <w:b/>
          <w:bCs/>
        </w:rPr>
        <w:t>SQL</w:t>
      </w:r>
      <w:r>
        <w:t xml:space="preserve">: DDL, DML commands, Subqueries, Joins, CTE, Views, Windows Functions, String formatting, Date-Time manipulations. </w:t>
      </w:r>
    </w:p>
    <w:p w14:paraId="74778DF8" w14:textId="0955764D" w:rsidR="000532B8" w:rsidRDefault="000532B8" w:rsidP="000532B8">
      <w:pPr>
        <w:pStyle w:val="ListBullet"/>
        <w:spacing w:after="0" w:line="276" w:lineRule="auto"/>
        <w:jc w:val="both"/>
      </w:pPr>
      <w:r w:rsidRPr="00160132">
        <w:rPr>
          <w:b/>
          <w:bCs/>
        </w:rPr>
        <w:t>MS PowerPoint</w:t>
      </w:r>
      <w:r>
        <w:t>: Creating Business Presentation.</w:t>
      </w:r>
    </w:p>
    <w:p w14:paraId="72B1035F" w14:textId="31AFF648" w:rsidR="000F6DC7" w:rsidRDefault="000532B8" w:rsidP="000F6DC7">
      <w:pPr>
        <w:pStyle w:val="ListBullet"/>
        <w:spacing w:after="0" w:line="276" w:lineRule="auto"/>
        <w:jc w:val="both"/>
      </w:pPr>
      <w:r>
        <w:t>Excellent communication skills, both written and verbal.</w:t>
      </w:r>
    </w:p>
    <w:p w14:paraId="772790CF" w14:textId="77777777" w:rsidR="000F6DC7" w:rsidRDefault="000F6DC7" w:rsidP="000532B8">
      <w:pPr>
        <w:pStyle w:val="ListBullet"/>
        <w:numPr>
          <w:ilvl w:val="0"/>
          <w:numId w:val="0"/>
        </w:numPr>
        <w:spacing w:after="0" w:line="276" w:lineRule="auto"/>
        <w:ind w:left="216"/>
      </w:pPr>
    </w:p>
    <w:p w14:paraId="2EEA2467" w14:textId="73D69694" w:rsidR="00ED55D0"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69504" behindDoc="0" locked="0" layoutInCell="1" allowOverlap="1" wp14:anchorId="348C6AEF" wp14:editId="2C0E2254">
                <wp:simplePos x="0" y="0"/>
                <wp:positionH relativeFrom="margin">
                  <wp:align>left</wp:align>
                </wp:positionH>
                <wp:positionV relativeFrom="paragraph">
                  <wp:posOffset>251460</wp:posOffset>
                </wp:positionV>
                <wp:extent cx="6350000" cy="0"/>
                <wp:effectExtent l="0" t="0" r="0" b="0"/>
                <wp:wrapThrough wrapText="bothSides">
                  <wp:wrapPolygon edited="0">
                    <wp:start x="0" y="0"/>
                    <wp:lineTo x="0" y="21600"/>
                    <wp:lineTo x="21600" y="21600"/>
                    <wp:lineTo x="21600" y="0"/>
                  </wp:wrapPolygon>
                </wp:wrapThrough>
                <wp:docPr id="1883456311"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84D3A" id="Straight Connector 1"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8pt" to="50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" strokecolor="#488aa8" strokeweight="1pt">
                <v:stroke joinstyle="miter"/>
                <w10:wrap type="through" anchorx="margin"/>
              </v:line>
            </w:pict>
          </mc:Fallback>
        </mc:AlternateContent>
      </w:r>
      <w:r w:rsidR="00E039D1">
        <w:t>Strengths</w:t>
      </w:r>
    </w:p>
    <w:p w14:paraId="44CEC77C" w14:textId="77777777" w:rsidR="00310878" w:rsidRDefault="00310878" w:rsidP="00310878">
      <w:pPr>
        <w:pStyle w:val="ListBullet"/>
        <w:spacing w:line="276" w:lineRule="auto"/>
      </w:pPr>
      <w:bookmarkStart w:id="0" w:name="_Hlk134282549"/>
      <w:r>
        <w:t>A</w:t>
      </w:r>
      <w:r w:rsidRPr="007D7E88">
        <w:t>nalytical skills</w:t>
      </w:r>
      <w:r>
        <w:t xml:space="preserve">           Critical Thinking               Problem-Solving             Technical Knowledge   </w:t>
      </w:r>
    </w:p>
    <w:p w14:paraId="4BC7BF5B" w14:textId="67BDB7E4" w:rsidR="00310878" w:rsidRPr="006021FC" w:rsidRDefault="00310878" w:rsidP="00310878">
      <w:pPr>
        <w:pStyle w:val="ListBullet"/>
        <w:spacing w:line="276" w:lineRule="auto"/>
      </w:pPr>
      <w:r>
        <w:t xml:space="preserve">Business acumen        Data Visualization            Communication Skills   </w:t>
      </w:r>
      <w:r w:rsidR="0049135F">
        <w:t xml:space="preserve"> </w:t>
      </w:r>
      <w:r>
        <w:t>Forecasting &amp; Market Insights</w:t>
      </w:r>
      <w:bookmarkEnd w:id="0"/>
    </w:p>
    <w:p w14:paraId="182DA8FD" w14:textId="57A7785F" w:rsidR="00BE4D95"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71552" behindDoc="0" locked="0" layoutInCell="1" allowOverlap="1" wp14:anchorId="19AFC059" wp14:editId="4EC1B565">
                <wp:simplePos x="0" y="0"/>
                <wp:positionH relativeFrom="margin">
                  <wp:align>left</wp:align>
                </wp:positionH>
                <wp:positionV relativeFrom="paragraph">
                  <wp:posOffset>228600</wp:posOffset>
                </wp:positionV>
                <wp:extent cx="6350000" cy="0"/>
                <wp:effectExtent l="0" t="0" r="0" b="0"/>
                <wp:wrapThrough wrapText="bothSides">
                  <wp:wrapPolygon edited="0">
                    <wp:start x="0" y="0"/>
                    <wp:lineTo x="0" y="21600"/>
                    <wp:lineTo x="21600" y="21600"/>
                    <wp:lineTo x="21600" y="0"/>
                  </wp:wrapPolygon>
                </wp:wrapThrough>
                <wp:docPr id="123442878"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B3EB0" id="Straight Connector 1"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50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" strokecolor="#488aa8" strokeweight="1pt">
                <v:stroke joinstyle="miter"/>
                <w10:wrap type="through" anchorx="margin"/>
              </v:line>
            </w:pict>
          </mc:Fallback>
        </mc:AlternateContent>
      </w:r>
      <w:r w:rsidR="00342CDE">
        <w:t>Personal Information</w:t>
      </w:r>
      <w:r w:rsidR="0082306F">
        <w:t xml:space="preserve"> </w:t>
      </w:r>
    </w:p>
    <w:p w14:paraId="1F8420DE" w14:textId="4A9F2DA9" w:rsidR="00342CDE" w:rsidRDefault="00342CDE" w:rsidP="00AA72FC">
      <w:pPr>
        <w:spacing w:after="0" w:line="360" w:lineRule="auto"/>
      </w:pPr>
      <w:r>
        <w:t xml:space="preserve">Father Name: Chidambar Rao </w:t>
      </w:r>
    </w:p>
    <w:p w14:paraId="42FDF60E" w14:textId="286988C6" w:rsidR="00342CDE" w:rsidRDefault="00342CDE" w:rsidP="00AA72FC">
      <w:pPr>
        <w:spacing w:after="0" w:line="360" w:lineRule="auto"/>
      </w:pPr>
      <w:r>
        <w:t xml:space="preserve">Mother Name: Bharati </w:t>
      </w:r>
    </w:p>
    <w:p w14:paraId="6245D6C7" w14:textId="1AE4DB69" w:rsidR="00342CDE" w:rsidRDefault="00342CDE" w:rsidP="00AA72FC">
      <w:pPr>
        <w:spacing w:after="0" w:line="360" w:lineRule="auto"/>
      </w:pPr>
      <w:r>
        <w:t>Date of Birth: 27/06/1998</w:t>
      </w:r>
    </w:p>
    <w:p w14:paraId="3485C710" w14:textId="3674B998" w:rsidR="00342CDE" w:rsidRDefault="00342CDE" w:rsidP="00AA72FC">
      <w:pPr>
        <w:spacing w:after="0" w:line="360" w:lineRule="auto"/>
      </w:pPr>
      <w:r>
        <w:t>Nationality: Indian</w:t>
      </w:r>
    </w:p>
    <w:p w14:paraId="6ADAD87B" w14:textId="0C0CBED2" w:rsidR="0082306F" w:rsidRDefault="00342CDE" w:rsidP="00AA72FC">
      <w:pPr>
        <w:spacing w:after="0" w:line="360" w:lineRule="auto"/>
      </w:pPr>
      <w:r>
        <w:t>Languages Known: Hindi, Kannada, English</w:t>
      </w:r>
    </w:p>
    <w:p w14:paraId="294A3332" w14:textId="77777777" w:rsidR="00ED55D0" w:rsidRDefault="00ED55D0" w:rsidP="00D80CE1">
      <w:pPr>
        <w:spacing w:after="0" w:line="360" w:lineRule="auto"/>
      </w:pPr>
    </w:p>
    <w:p w14:paraId="326AA914" w14:textId="646C82C7" w:rsidR="00ED55D0"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73600" behindDoc="0" locked="0" layoutInCell="1" allowOverlap="1" wp14:anchorId="311FD670" wp14:editId="69AE7287">
                <wp:simplePos x="0" y="0"/>
                <wp:positionH relativeFrom="margin">
                  <wp:align>left</wp:align>
                </wp:positionH>
                <wp:positionV relativeFrom="paragraph">
                  <wp:posOffset>236220</wp:posOffset>
                </wp:positionV>
                <wp:extent cx="6350000" cy="0"/>
                <wp:effectExtent l="0" t="0" r="0" b="0"/>
                <wp:wrapThrough wrapText="bothSides">
                  <wp:wrapPolygon edited="0">
                    <wp:start x="0" y="0"/>
                    <wp:lineTo x="0" y="21600"/>
                    <wp:lineTo x="21600" y="21600"/>
                    <wp:lineTo x="21600" y="0"/>
                  </wp:wrapPolygon>
                </wp:wrapThrough>
                <wp:docPr id="849043165"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0143C" id="Straight Connector 1"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6pt" to="500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" strokecolor="#488aa8" strokeweight="1pt">
                <v:stroke joinstyle="miter"/>
                <w10:wrap type="through" anchorx="margin"/>
              </v:line>
            </w:pict>
          </mc:Fallback>
        </mc:AlternateContent>
      </w:r>
      <w:r w:rsidR="0082306F">
        <w:t>Declaration:</w:t>
      </w:r>
    </w:p>
    <w:p w14:paraId="3B3CF20C" w14:textId="05677415" w:rsidR="0082306F" w:rsidRDefault="0082306F" w:rsidP="00ED55D0">
      <w:pPr>
        <w:spacing w:after="0" w:line="360" w:lineRule="auto"/>
      </w:pPr>
      <w:r w:rsidRPr="0082306F">
        <w:t>I affirm that all information provided in this document is correct and complete to the best of my knowledge and belief.</w:t>
      </w:r>
    </w:p>
    <w:p w14:paraId="764B3671" w14:textId="39BA5722" w:rsidR="0082306F" w:rsidRDefault="0082306F" w:rsidP="00342CDE">
      <w:r>
        <w:t xml:space="preserve">                                                                                                                                                                    </w:t>
      </w:r>
    </w:p>
    <w:p w14:paraId="6708F9C0" w14:textId="7913E42F" w:rsidR="0082306F" w:rsidRDefault="0082306F" w:rsidP="00342CDE">
      <w:r>
        <w:t xml:space="preserve">                                                                                                                                                                        [Abhishek]</w:t>
      </w:r>
    </w:p>
    <w:p w14:paraId="1678DE17" w14:textId="6E3A46C4" w:rsidR="0082306F" w:rsidRDefault="0082306F" w:rsidP="00342CDE">
      <w:r>
        <w:t xml:space="preserve">                                                                              </w:t>
      </w:r>
    </w:p>
    <w:p w14:paraId="1D9B499D" w14:textId="77777777" w:rsidR="00342CDE" w:rsidRDefault="00342CDE" w:rsidP="00342CDE"/>
    <w:p w14:paraId="25210DA2" w14:textId="77777777" w:rsidR="00342CDE" w:rsidRDefault="00342CDE" w:rsidP="00342CDE"/>
    <w:p w14:paraId="09880ED0" w14:textId="77777777" w:rsidR="00BE4D95" w:rsidRDefault="00BE4D95" w:rsidP="00BE4D95">
      <w:pPr>
        <w:pStyle w:val="ListBullet"/>
        <w:numPr>
          <w:ilvl w:val="0"/>
          <w:numId w:val="0"/>
        </w:numPr>
        <w:ind w:left="216" w:hanging="216"/>
      </w:pPr>
    </w:p>
    <w:p w14:paraId="5C3E9DF1" w14:textId="77777777" w:rsidR="00BE4D95" w:rsidRDefault="00BE4D95" w:rsidP="00BE4D95">
      <w:pPr>
        <w:pStyle w:val="ListBullet"/>
        <w:numPr>
          <w:ilvl w:val="0"/>
          <w:numId w:val="0"/>
        </w:numPr>
        <w:ind w:left="216" w:hanging="216"/>
      </w:pPr>
    </w:p>
    <w:p w14:paraId="56137215" w14:textId="77777777" w:rsidR="007D7E88" w:rsidRPr="00FC7A6B" w:rsidRDefault="007D7E88" w:rsidP="007D7E88">
      <w:pPr>
        <w:pStyle w:val="ListBullet"/>
        <w:numPr>
          <w:ilvl w:val="0"/>
          <w:numId w:val="0"/>
        </w:numPr>
        <w:rPr>
          <w:lang w:val="en-IN"/>
        </w:rPr>
      </w:pPr>
    </w:p>
    <w:sectPr w:rsidR="007D7E88" w:rsidRPr="00FC7A6B"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0E21D" w14:textId="77777777" w:rsidR="00904E66" w:rsidRDefault="00904E66">
      <w:pPr>
        <w:spacing w:after="0"/>
      </w:pPr>
      <w:r>
        <w:separator/>
      </w:r>
    </w:p>
  </w:endnote>
  <w:endnote w:type="continuationSeparator" w:id="0">
    <w:p w14:paraId="3B8A10A3" w14:textId="77777777" w:rsidR="00904E66" w:rsidRDefault="00904E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44CA"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023CD" w14:textId="77777777" w:rsidR="00904E66" w:rsidRDefault="00904E66">
      <w:pPr>
        <w:spacing w:after="0"/>
      </w:pPr>
      <w:r>
        <w:separator/>
      </w:r>
    </w:p>
  </w:footnote>
  <w:footnote w:type="continuationSeparator" w:id="0">
    <w:p w14:paraId="07A19A43" w14:textId="77777777" w:rsidR="00904E66" w:rsidRDefault="00904E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456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143F6"/>
    <w:multiLevelType w:val="hybridMultilevel"/>
    <w:tmpl w:val="D834F4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7232D9E"/>
    <w:multiLevelType w:val="hybridMultilevel"/>
    <w:tmpl w:val="120477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3E812B9"/>
    <w:multiLevelType w:val="hybridMultilevel"/>
    <w:tmpl w:val="CFAA6C84"/>
    <w:lvl w:ilvl="0" w:tplc="40090001">
      <w:start w:val="1"/>
      <w:numFmt w:val="bullet"/>
      <w:lvlText w:val=""/>
      <w:lvlJc w:val="left"/>
      <w:pPr>
        <w:ind w:left="576" w:hanging="360"/>
      </w:pPr>
      <w:rPr>
        <w:rFonts w:ascii="Symbol" w:hAnsi="Symbol"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21"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37003993">
    <w:abstractNumId w:val="9"/>
  </w:num>
  <w:num w:numId="2" w16cid:durableId="32967495">
    <w:abstractNumId w:val="9"/>
    <w:lvlOverride w:ilvl="0">
      <w:startOverride w:val="1"/>
    </w:lvlOverride>
  </w:num>
  <w:num w:numId="3" w16cid:durableId="1412504703">
    <w:abstractNumId w:val="9"/>
    <w:lvlOverride w:ilvl="0">
      <w:startOverride w:val="1"/>
    </w:lvlOverride>
  </w:num>
  <w:num w:numId="4" w16cid:durableId="339628666">
    <w:abstractNumId w:val="9"/>
    <w:lvlOverride w:ilvl="0">
      <w:startOverride w:val="1"/>
    </w:lvlOverride>
  </w:num>
  <w:num w:numId="5" w16cid:durableId="1752581550">
    <w:abstractNumId w:val="8"/>
  </w:num>
  <w:num w:numId="6" w16cid:durableId="1504663925">
    <w:abstractNumId w:val="7"/>
  </w:num>
  <w:num w:numId="7" w16cid:durableId="1806463341">
    <w:abstractNumId w:val="6"/>
  </w:num>
  <w:num w:numId="8" w16cid:durableId="331226034">
    <w:abstractNumId w:val="5"/>
  </w:num>
  <w:num w:numId="9" w16cid:durableId="692608401">
    <w:abstractNumId w:val="4"/>
  </w:num>
  <w:num w:numId="10" w16cid:durableId="1163546838">
    <w:abstractNumId w:val="3"/>
  </w:num>
  <w:num w:numId="11" w16cid:durableId="240525454">
    <w:abstractNumId w:val="2"/>
  </w:num>
  <w:num w:numId="12" w16cid:durableId="1310092806">
    <w:abstractNumId w:val="1"/>
  </w:num>
  <w:num w:numId="13" w16cid:durableId="663357628">
    <w:abstractNumId w:val="0"/>
  </w:num>
  <w:num w:numId="14" w16cid:durableId="1912229122">
    <w:abstractNumId w:val="13"/>
  </w:num>
  <w:num w:numId="15" w16cid:durableId="472065635">
    <w:abstractNumId w:val="17"/>
  </w:num>
  <w:num w:numId="16" w16cid:durableId="1280723765">
    <w:abstractNumId w:val="12"/>
  </w:num>
  <w:num w:numId="17" w16cid:durableId="1765802892">
    <w:abstractNumId w:val="16"/>
  </w:num>
  <w:num w:numId="18" w16cid:durableId="1624070422">
    <w:abstractNumId w:val="10"/>
  </w:num>
  <w:num w:numId="19" w16cid:durableId="170726055">
    <w:abstractNumId w:val="22"/>
  </w:num>
  <w:num w:numId="20" w16cid:durableId="1520312275">
    <w:abstractNumId w:val="18"/>
  </w:num>
  <w:num w:numId="21" w16cid:durableId="988022987">
    <w:abstractNumId w:val="11"/>
  </w:num>
  <w:num w:numId="22" w16cid:durableId="82387319">
    <w:abstractNumId w:val="14"/>
  </w:num>
  <w:num w:numId="23" w16cid:durableId="2011639652">
    <w:abstractNumId w:val="21"/>
  </w:num>
  <w:num w:numId="24" w16cid:durableId="1436246032">
    <w:abstractNumId w:val="9"/>
  </w:num>
  <w:num w:numId="25" w16cid:durableId="1826848471">
    <w:abstractNumId w:val="20"/>
  </w:num>
  <w:num w:numId="26" w16cid:durableId="1513838646">
    <w:abstractNumId w:val="19"/>
  </w:num>
  <w:num w:numId="27" w16cid:durableId="11550318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64"/>
    <w:rsid w:val="00000422"/>
    <w:rsid w:val="000532B8"/>
    <w:rsid w:val="000A4F59"/>
    <w:rsid w:val="000F6DC7"/>
    <w:rsid w:val="000F7FD8"/>
    <w:rsid w:val="00141A4C"/>
    <w:rsid w:val="00160132"/>
    <w:rsid w:val="001813DF"/>
    <w:rsid w:val="001B29CF"/>
    <w:rsid w:val="002141A1"/>
    <w:rsid w:val="0021697E"/>
    <w:rsid w:val="0023795B"/>
    <w:rsid w:val="0028220F"/>
    <w:rsid w:val="00286277"/>
    <w:rsid w:val="002D2664"/>
    <w:rsid w:val="00310878"/>
    <w:rsid w:val="00314BDB"/>
    <w:rsid w:val="00342CDE"/>
    <w:rsid w:val="00353ED4"/>
    <w:rsid w:val="00356C14"/>
    <w:rsid w:val="003A3FF4"/>
    <w:rsid w:val="003C43D5"/>
    <w:rsid w:val="003E502B"/>
    <w:rsid w:val="003F3ED9"/>
    <w:rsid w:val="00435B7F"/>
    <w:rsid w:val="00456D78"/>
    <w:rsid w:val="0047360F"/>
    <w:rsid w:val="0049135F"/>
    <w:rsid w:val="004D6B6D"/>
    <w:rsid w:val="00514687"/>
    <w:rsid w:val="00573D0F"/>
    <w:rsid w:val="00583910"/>
    <w:rsid w:val="00586E2E"/>
    <w:rsid w:val="005B15D6"/>
    <w:rsid w:val="005C06B0"/>
    <w:rsid w:val="00617B26"/>
    <w:rsid w:val="006270A9"/>
    <w:rsid w:val="00630016"/>
    <w:rsid w:val="00675956"/>
    <w:rsid w:val="00681034"/>
    <w:rsid w:val="006B10E7"/>
    <w:rsid w:val="006B5E0F"/>
    <w:rsid w:val="006E7163"/>
    <w:rsid w:val="00757392"/>
    <w:rsid w:val="007A42D7"/>
    <w:rsid w:val="007A5AB6"/>
    <w:rsid w:val="007C12DD"/>
    <w:rsid w:val="007D7E88"/>
    <w:rsid w:val="00803A70"/>
    <w:rsid w:val="00816216"/>
    <w:rsid w:val="008228A6"/>
    <w:rsid w:val="0082306F"/>
    <w:rsid w:val="00825885"/>
    <w:rsid w:val="00842591"/>
    <w:rsid w:val="00877034"/>
    <w:rsid w:val="0087734B"/>
    <w:rsid w:val="008D5280"/>
    <w:rsid w:val="00904E66"/>
    <w:rsid w:val="00906CE6"/>
    <w:rsid w:val="00941A1D"/>
    <w:rsid w:val="00955DFA"/>
    <w:rsid w:val="009C4574"/>
    <w:rsid w:val="009D5933"/>
    <w:rsid w:val="009F5494"/>
    <w:rsid w:val="00A44E48"/>
    <w:rsid w:val="00AA09E3"/>
    <w:rsid w:val="00AA72FC"/>
    <w:rsid w:val="00B62103"/>
    <w:rsid w:val="00BA19C5"/>
    <w:rsid w:val="00BD5154"/>
    <w:rsid w:val="00BD768D"/>
    <w:rsid w:val="00BE4D95"/>
    <w:rsid w:val="00C12E8D"/>
    <w:rsid w:val="00C1726F"/>
    <w:rsid w:val="00C24F3D"/>
    <w:rsid w:val="00C61F8E"/>
    <w:rsid w:val="00C7220A"/>
    <w:rsid w:val="00CF151F"/>
    <w:rsid w:val="00D04C08"/>
    <w:rsid w:val="00D80CE1"/>
    <w:rsid w:val="00D92F64"/>
    <w:rsid w:val="00E039D1"/>
    <w:rsid w:val="00E10537"/>
    <w:rsid w:val="00E156CD"/>
    <w:rsid w:val="00E226B9"/>
    <w:rsid w:val="00E50070"/>
    <w:rsid w:val="00E83E4B"/>
    <w:rsid w:val="00E92388"/>
    <w:rsid w:val="00E9348E"/>
    <w:rsid w:val="00ED55D0"/>
    <w:rsid w:val="00EE5ED7"/>
    <w:rsid w:val="00F353F1"/>
    <w:rsid w:val="00F40175"/>
    <w:rsid w:val="00F54E24"/>
    <w:rsid w:val="00F63E76"/>
    <w:rsid w:val="00FC7A6B"/>
    <w:rsid w:val="00FE715F"/>
    <w:rsid w:val="00FF4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A78BA"/>
  <w15:chartTrackingRefBased/>
  <w15:docId w15:val="{520E52F1-7AB5-4884-8D04-02EB95F9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803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radarabhishek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879\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5B8EE4CA423A956B08FFB6758BC8"/>
        <w:category>
          <w:name w:val="General"/>
          <w:gallery w:val="placeholder"/>
        </w:category>
        <w:types>
          <w:type w:val="bbPlcHdr"/>
        </w:types>
        <w:behaviors>
          <w:behavior w:val="content"/>
        </w:behaviors>
        <w:guid w:val="{5F026A3C-B825-46A2-B536-68CF48988D2A}"/>
      </w:docPartPr>
      <w:docPartBody>
        <w:p w:rsidR="00B05E8F" w:rsidRDefault="00000000">
          <w:pPr>
            <w:pStyle w:val="13505B8EE4CA423A956B08FFB6758BC8"/>
          </w:pPr>
          <w:r>
            <w:t>Education</w:t>
          </w:r>
        </w:p>
      </w:docPartBody>
    </w:docPart>
    <w:docPart>
      <w:docPartPr>
        <w:name w:val="0C33E270643A44B3AC55B074B7925D02"/>
        <w:category>
          <w:name w:val="General"/>
          <w:gallery w:val="placeholder"/>
        </w:category>
        <w:types>
          <w:type w:val="bbPlcHdr"/>
        </w:types>
        <w:behaviors>
          <w:behavior w:val="content"/>
        </w:behaviors>
        <w:guid w:val="{C18339B9-C670-464E-9AD7-8D5D05B3BAE3}"/>
      </w:docPartPr>
      <w:docPartBody>
        <w:p w:rsidR="00B05E8F" w:rsidRDefault="00720EAB" w:rsidP="00720EAB">
          <w:pPr>
            <w:pStyle w:val="0C33E270643A44B3AC55B074B7925D02"/>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AB"/>
    <w:rsid w:val="00024E45"/>
    <w:rsid w:val="00045CE0"/>
    <w:rsid w:val="003563C2"/>
    <w:rsid w:val="00430DB3"/>
    <w:rsid w:val="00532A9B"/>
    <w:rsid w:val="00554364"/>
    <w:rsid w:val="0064452D"/>
    <w:rsid w:val="00720EAB"/>
    <w:rsid w:val="007E057A"/>
    <w:rsid w:val="007E14F6"/>
    <w:rsid w:val="00A060D4"/>
    <w:rsid w:val="00A417F7"/>
    <w:rsid w:val="00AC1C37"/>
    <w:rsid w:val="00B05E8F"/>
    <w:rsid w:val="00BF4AAA"/>
    <w:rsid w:val="00CF2607"/>
    <w:rsid w:val="00D55418"/>
    <w:rsid w:val="00DA6B04"/>
    <w:rsid w:val="00DE7D33"/>
    <w:rsid w:val="00E1052C"/>
    <w:rsid w:val="00F838C7"/>
    <w:rsid w:val="00FB7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05B8EE4CA423A956B08FFB6758BC8">
    <w:name w:val="13505B8EE4CA423A956B08FFB6758BC8"/>
  </w:style>
  <w:style w:type="paragraph" w:customStyle="1" w:styleId="0C33E270643A44B3AC55B074B7925D02">
    <w:name w:val="0C33E270643A44B3AC55B074B7925D02"/>
    <w:rsid w:val="00720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557</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biradar biradar</dc:creator>
  <cp:keywords/>
  <cp:lastModifiedBy>Abhishek biradar biradar</cp:lastModifiedBy>
  <cp:revision>44</cp:revision>
  <cp:lastPrinted>2023-05-06T09:08:00Z</cp:lastPrinted>
  <dcterms:created xsi:type="dcterms:W3CDTF">2023-05-02T16:07:00Z</dcterms:created>
  <dcterms:modified xsi:type="dcterms:W3CDTF">2023-05-06T12:06:00Z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8165974964a15aea4e1fad0032c459b1aeefd307745450a2346978329bae117c</vt:lpwstr>
  </property>
</Properties>
</file>